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846"/>
        <w:gridCol w:w="4382"/>
        <w:gridCol w:w="863"/>
        <w:gridCol w:w="4365"/>
      </w:tblGrid>
      <w:tr w:rsidR="004B2046" w:rsidRPr="00A307F5" w14:paraId="422D452B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46CD7C3" w14:textId="59F83530" w:rsidR="004B2046" w:rsidRPr="002B1F1F" w:rsidRDefault="004B2046" w:rsidP="00D61540">
            <w:pPr>
              <w:pStyle w:val="Meals"/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4D523AE7" w14:textId="77777777" w:rsidR="004B2046" w:rsidRPr="00A307F5" w:rsidRDefault="004B2046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FF65180" w14:textId="77777777" w:rsidR="004B2046" w:rsidRPr="00A307F5" w:rsidRDefault="004B2046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</w:tcBorders>
            <w:tcMar>
              <w:top w:w="57" w:type="dxa"/>
            </w:tcMar>
          </w:tcPr>
          <w:p w14:paraId="5392CF73" w14:textId="14D2A450" w:rsidR="004B2046" w:rsidRPr="00A307F5" w:rsidRDefault="004B2046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4B2046" w:rsidRPr="00A307F5" w14:paraId="3323DBF5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15D76B7" w14:textId="5B8F9A89" w:rsidR="004B2046" w:rsidRPr="00A307F5" w:rsidRDefault="004B2046" w:rsidP="00450728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379BE757" w14:textId="77777777" w:rsidR="004B2046" w:rsidRPr="00A307F5" w:rsidRDefault="004B2046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6955CE62" w14:textId="77777777" w:rsidR="004B2046" w:rsidRPr="00A307F5" w:rsidRDefault="004B2046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</w:tcBorders>
            <w:tcMar>
              <w:top w:w="57" w:type="dxa"/>
            </w:tcMar>
          </w:tcPr>
          <w:p w14:paraId="42077517" w14:textId="57A17D6E" w:rsidR="004B2046" w:rsidRPr="00A307F5" w:rsidRDefault="004B2046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4B2046" w:rsidRPr="00A307F5" w14:paraId="6AC6B09B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501F0586" w14:textId="1D7DAC8C" w:rsidR="004B2046" w:rsidRPr="00BB53F3" w:rsidRDefault="004B2046" w:rsidP="00E379F4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Cs/>
                <w:color w:val="404040" w:themeColor="text1" w:themeTint="BF"/>
              </w:rPr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6433DF3A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bottom w:val="single" w:sz="4" w:space="0" w:color="auto"/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4D2DBE17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  <w:bottom w:val="single" w:sz="4" w:space="0" w:color="auto"/>
            </w:tcBorders>
            <w:tcMar>
              <w:top w:w="57" w:type="dxa"/>
            </w:tcMar>
          </w:tcPr>
          <w:p w14:paraId="296D8CFE" w14:textId="1BDB753F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4B2046" w:rsidRPr="00A307F5" w14:paraId="0E3BF7E9" w14:textId="77777777" w:rsidTr="000A7C09">
        <w:trPr>
          <w:trHeight w:hRule="exact" w:val="1644"/>
        </w:trPr>
        <w:tc>
          <w:tcPr>
            <w:tcW w:w="846" w:type="dxa"/>
            <w:tcBorders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2A31B7D8" w14:textId="059D759D" w:rsidR="004B2046" w:rsidRPr="00A307F5" w:rsidRDefault="004B2046" w:rsidP="00450728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82" w:type="dxa"/>
            <w:tcBorders>
              <w:left w:val="nil"/>
            </w:tcBorders>
            <w:tcMar>
              <w:top w:w="57" w:type="dxa"/>
            </w:tcMar>
          </w:tcPr>
          <w:p w14:paraId="7FDB9E4B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863" w:type="dxa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right w:w="57" w:type="dxa"/>
            </w:tcMar>
          </w:tcPr>
          <w:p w14:paraId="79E88BCF" w14:textId="7777777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4365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</w:tcMar>
          </w:tcPr>
          <w:p w14:paraId="5066AE5D" w14:textId="6EE247C7" w:rsidR="004B2046" w:rsidRPr="00A307F5" w:rsidRDefault="004B2046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</w:tbl>
    <w:p w14:paraId="2DA25C1E" w14:textId="03CCF897" w:rsidR="00E9252E" w:rsidRPr="00A307F5" w:rsidRDefault="00E9252E" w:rsidP="00E9252E">
      <w:pPr>
        <w:rPr>
          <w:rFonts w:cs="Gisha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2"/>
        <w:gridCol w:w="2048"/>
        <w:gridCol w:w="2058"/>
        <w:gridCol w:w="2069"/>
        <w:gridCol w:w="2069"/>
      </w:tblGrid>
      <w:tr w:rsidR="00650BA7" w:rsidRPr="00650BA7" w14:paraId="4572D252" w14:textId="77777777" w:rsidTr="00727B2F">
        <w:tc>
          <w:tcPr>
            <w:tcW w:w="2212" w:type="dxa"/>
            <w:shd w:val="clear" w:color="auto" w:fill="F2F2F2" w:themeFill="background1" w:themeFillShade="F2"/>
          </w:tcPr>
          <w:p w14:paraId="48B4C6C3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BREAD, CEREAL, JAMS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14:paraId="5A39F4D7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DRINKS, SNACKS, SUGAR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14:paraId="7C72B950" w14:textId="50BD2699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CANS, HERBS, PASTA</w:t>
            </w:r>
            <w:r w:rsidR="00D96882" w:rsidRPr="00650BA7">
              <w:rPr>
                <w:rFonts w:cs="Gisha"/>
                <w:b/>
                <w:bCs/>
                <w:color w:val="000000" w:themeColor="text1"/>
              </w:rPr>
              <w:t>, RICE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583C30C4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DAIRY, MEAT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1827AF0A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READY MEALS</w:t>
            </w:r>
          </w:p>
        </w:tc>
      </w:tr>
      <w:tr w:rsidR="00650BA7" w:rsidRPr="00650BA7" w14:paraId="4FC17A28" w14:textId="77777777" w:rsidTr="00DB50E8">
        <w:trPr>
          <w:trHeight w:val="3061"/>
        </w:trPr>
        <w:tc>
          <w:tcPr>
            <w:tcW w:w="2212" w:type="dxa"/>
            <w:tcBorders>
              <w:bottom w:val="single" w:sz="4" w:space="0" w:color="808080" w:themeColor="background1" w:themeShade="80"/>
            </w:tcBorders>
          </w:tcPr>
          <w:p w14:paraId="60FB7CC3" w14:textId="22F7A4FF" w:rsidR="009939A9" w:rsidRPr="00650BA7" w:rsidRDefault="009939A9" w:rsidP="00B251DC">
            <w:pPr>
              <w:spacing w:line="240" w:lineRule="auto"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48" w:type="dxa"/>
            <w:tcBorders>
              <w:bottom w:val="single" w:sz="4" w:space="0" w:color="808080" w:themeColor="background1" w:themeShade="80"/>
            </w:tcBorders>
          </w:tcPr>
          <w:p w14:paraId="2AEE310A" w14:textId="11818AA1" w:rsidR="008E3CCB" w:rsidRPr="00650BA7" w:rsidRDefault="008E3CCB" w:rsidP="00B251DC">
            <w:pPr>
              <w:spacing w:line="240" w:lineRule="auto"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  <w:tcBorders>
              <w:bottom w:val="single" w:sz="4" w:space="0" w:color="808080" w:themeColor="background1" w:themeShade="80"/>
            </w:tcBorders>
          </w:tcPr>
          <w:p w14:paraId="0EDC0B34" w14:textId="31AFFA9C" w:rsidR="00C06787" w:rsidRPr="00650BA7" w:rsidRDefault="00C06787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bottom w:val="single" w:sz="4" w:space="0" w:color="808080" w:themeColor="background1" w:themeShade="80"/>
            </w:tcBorders>
          </w:tcPr>
          <w:p w14:paraId="2AA670B5" w14:textId="472E0E62" w:rsidR="008625CA" w:rsidRPr="00650BA7" w:rsidRDefault="008625CA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bottom w:val="single" w:sz="4" w:space="0" w:color="808080" w:themeColor="background1" w:themeShade="80"/>
            </w:tcBorders>
          </w:tcPr>
          <w:p w14:paraId="4E3E86AD" w14:textId="1B9374CD" w:rsidR="00B5497B" w:rsidRPr="00650BA7" w:rsidRDefault="00B5497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</w:tr>
      <w:tr w:rsidR="00650BA7" w:rsidRPr="00650BA7" w14:paraId="69EF501C" w14:textId="77777777" w:rsidTr="00727B2F">
        <w:tc>
          <w:tcPr>
            <w:tcW w:w="2212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C782C2B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HOUSEHOLD</w:t>
            </w:r>
          </w:p>
        </w:tc>
        <w:tc>
          <w:tcPr>
            <w:tcW w:w="204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9434D15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FROZEN</w:t>
            </w:r>
          </w:p>
        </w:tc>
        <w:tc>
          <w:tcPr>
            <w:tcW w:w="205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F0E1D6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HEALTH / HYGIENE</w:t>
            </w:r>
          </w:p>
        </w:tc>
        <w:tc>
          <w:tcPr>
            <w:tcW w:w="4138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14CC52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FRUIT AND VEGETABLES</w:t>
            </w:r>
          </w:p>
        </w:tc>
      </w:tr>
      <w:tr w:rsidR="00650BA7" w:rsidRPr="00650BA7" w14:paraId="085D30F4" w14:textId="77777777" w:rsidTr="00DB50E8">
        <w:trPr>
          <w:trHeight w:val="3515"/>
        </w:trPr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138B6" w14:textId="4CEAAC07" w:rsidR="001B7F7D" w:rsidRPr="00650BA7" w:rsidRDefault="001B7F7D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95F3C" w14:textId="61D66DFE" w:rsidR="003009B8" w:rsidRPr="00650BA7" w:rsidRDefault="003009B8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D72E5B" w14:textId="63BD456C" w:rsidR="00B5497B" w:rsidRPr="00650BA7" w:rsidRDefault="00B5497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A1D51" w14:textId="7A46A73A" w:rsidR="00BC7C29" w:rsidRPr="00650BA7" w:rsidRDefault="00BC7C29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left w:val="single" w:sz="4" w:space="0" w:color="808080" w:themeColor="background1" w:themeShade="80"/>
            </w:tcBorders>
          </w:tcPr>
          <w:p w14:paraId="7AE39878" w14:textId="038A42E0" w:rsidR="008E3CCB" w:rsidRPr="00650BA7" w:rsidRDefault="008E3CC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</w:tr>
    </w:tbl>
    <w:p w14:paraId="00B8D8CE" w14:textId="77777777" w:rsidR="00600339" w:rsidRPr="00A307F5" w:rsidRDefault="00600339" w:rsidP="00B65756">
      <w:pPr>
        <w:rPr>
          <w:rFonts w:cs="Gisha"/>
        </w:rPr>
      </w:pPr>
    </w:p>
    <w:sectPr w:rsidR="00600339" w:rsidRPr="00A307F5" w:rsidSect="00B93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7FDF"/>
    <w:multiLevelType w:val="hybridMultilevel"/>
    <w:tmpl w:val="FDD2ED72"/>
    <w:lvl w:ilvl="0" w:tplc="157A293A">
      <w:start w:val="4"/>
      <w:numFmt w:val="bullet"/>
      <w:lvlText w:val="-"/>
      <w:lvlJc w:val="left"/>
      <w:pPr>
        <w:ind w:left="720" w:hanging="360"/>
      </w:pPr>
      <w:rPr>
        <w:rFonts w:ascii="Garamond" w:eastAsia="Calibri" w:hAnsi="Garamond" w:cs="Gis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2"/>
    <w:rsid w:val="000105A0"/>
    <w:rsid w:val="000114EB"/>
    <w:rsid w:val="00014C58"/>
    <w:rsid w:val="00021399"/>
    <w:rsid w:val="00022C07"/>
    <w:rsid w:val="00031EF5"/>
    <w:rsid w:val="0003318D"/>
    <w:rsid w:val="00034DA4"/>
    <w:rsid w:val="00043F71"/>
    <w:rsid w:val="00045934"/>
    <w:rsid w:val="00070CCE"/>
    <w:rsid w:val="00077A6C"/>
    <w:rsid w:val="00086E60"/>
    <w:rsid w:val="00095816"/>
    <w:rsid w:val="000A3D05"/>
    <w:rsid w:val="000A44D2"/>
    <w:rsid w:val="000A51A9"/>
    <w:rsid w:val="000A7456"/>
    <w:rsid w:val="000A7C09"/>
    <w:rsid w:val="000B016A"/>
    <w:rsid w:val="000B1653"/>
    <w:rsid w:val="000B45CF"/>
    <w:rsid w:val="000B48D9"/>
    <w:rsid w:val="000C4E7A"/>
    <w:rsid w:val="000C665B"/>
    <w:rsid w:val="000E3CD6"/>
    <w:rsid w:val="000E43BC"/>
    <w:rsid w:val="000F0D0E"/>
    <w:rsid w:val="000F4CBF"/>
    <w:rsid w:val="001005E9"/>
    <w:rsid w:val="00103BD0"/>
    <w:rsid w:val="00106E97"/>
    <w:rsid w:val="0011747D"/>
    <w:rsid w:val="00120A2C"/>
    <w:rsid w:val="001212E3"/>
    <w:rsid w:val="00123B8B"/>
    <w:rsid w:val="00130E15"/>
    <w:rsid w:val="00137FD0"/>
    <w:rsid w:val="00150846"/>
    <w:rsid w:val="001518B6"/>
    <w:rsid w:val="00153E92"/>
    <w:rsid w:val="00155487"/>
    <w:rsid w:val="00167E25"/>
    <w:rsid w:val="00173628"/>
    <w:rsid w:val="0017542E"/>
    <w:rsid w:val="00175D08"/>
    <w:rsid w:val="0018617E"/>
    <w:rsid w:val="001A1D1A"/>
    <w:rsid w:val="001A2D75"/>
    <w:rsid w:val="001A68C7"/>
    <w:rsid w:val="001B1674"/>
    <w:rsid w:val="001B280F"/>
    <w:rsid w:val="001B5E0B"/>
    <w:rsid w:val="001B7F7D"/>
    <w:rsid w:val="001C31DA"/>
    <w:rsid w:val="001D2E96"/>
    <w:rsid w:val="001D6472"/>
    <w:rsid w:val="001D6FA4"/>
    <w:rsid w:val="001E58E5"/>
    <w:rsid w:val="001E69BB"/>
    <w:rsid w:val="001F5BDD"/>
    <w:rsid w:val="001F7349"/>
    <w:rsid w:val="00210E06"/>
    <w:rsid w:val="002157F8"/>
    <w:rsid w:val="0022472D"/>
    <w:rsid w:val="00233618"/>
    <w:rsid w:val="002368F4"/>
    <w:rsid w:val="002370B2"/>
    <w:rsid w:val="00237538"/>
    <w:rsid w:val="00237B0C"/>
    <w:rsid w:val="002452EE"/>
    <w:rsid w:val="002475C1"/>
    <w:rsid w:val="00250742"/>
    <w:rsid w:val="00251FA3"/>
    <w:rsid w:val="00253143"/>
    <w:rsid w:val="002537DF"/>
    <w:rsid w:val="0026450C"/>
    <w:rsid w:val="00271C09"/>
    <w:rsid w:val="002758BA"/>
    <w:rsid w:val="002846DF"/>
    <w:rsid w:val="00284D07"/>
    <w:rsid w:val="00285342"/>
    <w:rsid w:val="00297D89"/>
    <w:rsid w:val="002A223D"/>
    <w:rsid w:val="002B13B1"/>
    <w:rsid w:val="002B1F1F"/>
    <w:rsid w:val="002C0C0A"/>
    <w:rsid w:val="002C2061"/>
    <w:rsid w:val="002C7694"/>
    <w:rsid w:val="002C7F40"/>
    <w:rsid w:val="002D65FA"/>
    <w:rsid w:val="002E690F"/>
    <w:rsid w:val="002F00A9"/>
    <w:rsid w:val="002F218A"/>
    <w:rsid w:val="003009B8"/>
    <w:rsid w:val="003010BB"/>
    <w:rsid w:val="00301D4D"/>
    <w:rsid w:val="00302757"/>
    <w:rsid w:val="003105C5"/>
    <w:rsid w:val="00313266"/>
    <w:rsid w:val="00315890"/>
    <w:rsid w:val="00320539"/>
    <w:rsid w:val="00320ACD"/>
    <w:rsid w:val="00322B1A"/>
    <w:rsid w:val="003255B6"/>
    <w:rsid w:val="003257D9"/>
    <w:rsid w:val="00325A54"/>
    <w:rsid w:val="00331058"/>
    <w:rsid w:val="0033781D"/>
    <w:rsid w:val="00340AF2"/>
    <w:rsid w:val="00342060"/>
    <w:rsid w:val="003472B0"/>
    <w:rsid w:val="00352CA6"/>
    <w:rsid w:val="00365A48"/>
    <w:rsid w:val="0036716A"/>
    <w:rsid w:val="00367939"/>
    <w:rsid w:val="00371D09"/>
    <w:rsid w:val="003726BA"/>
    <w:rsid w:val="00380BF6"/>
    <w:rsid w:val="00383C76"/>
    <w:rsid w:val="00386183"/>
    <w:rsid w:val="00387480"/>
    <w:rsid w:val="00393CFA"/>
    <w:rsid w:val="00394A04"/>
    <w:rsid w:val="00394D5A"/>
    <w:rsid w:val="003A4A62"/>
    <w:rsid w:val="003A6C52"/>
    <w:rsid w:val="003B06BC"/>
    <w:rsid w:val="003B2975"/>
    <w:rsid w:val="003B441F"/>
    <w:rsid w:val="003B661E"/>
    <w:rsid w:val="003C2BC8"/>
    <w:rsid w:val="003D208C"/>
    <w:rsid w:val="003D2C22"/>
    <w:rsid w:val="003D7BAF"/>
    <w:rsid w:val="003E22B9"/>
    <w:rsid w:val="003E772F"/>
    <w:rsid w:val="003F6D26"/>
    <w:rsid w:val="00430752"/>
    <w:rsid w:val="00434DC4"/>
    <w:rsid w:val="0043544A"/>
    <w:rsid w:val="00436819"/>
    <w:rsid w:val="00436C77"/>
    <w:rsid w:val="004470F0"/>
    <w:rsid w:val="00450728"/>
    <w:rsid w:val="004603DE"/>
    <w:rsid w:val="004648B0"/>
    <w:rsid w:val="00471A11"/>
    <w:rsid w:val="0047577F"/>
    <w:rsid w:val="00480D44"/>
    <w:rsid w:val="00485AE4"/>
    <w:rsid w:val="00487A41"/>
    <w:rsid w:val="004925C8"/>
    <w:rsid w:val="004B2046"/>
    <w:rsid w:val="004B452C"/>
    <w:rsid w:val="004C388A"/>
    <w:rsid w:val="004C75B5"/>
    <w:rsid w:val="004C7AC4"/>
    <w:rsid w:val="004C7F0A"/>
    <w:rsid w:val="004D152F"/>
    <w:rsid w:val="004E0DF8"/>
    <w:rsid w:val="004E231C"/>
    <w:rsid w:val="004E4FBD"/>
    <w:rsid w:val="004F2078"/>
    <w:rsid w:val="005013B3"/>
    <w:rsid w:val="00504463"/>
    <w:rsid w:val="0050679A"/>
    <w:rsid w:val="00507A64"/>
    <w:rsid w:val="00524803"/>
    <w:rsid w:val="00525334"/>
    <w:rsid w:val="00526903"/>
    <w:rsid w:val="00533211"/>
    <w:rsid w:val="005374C8"/>
    <w:rsid w:val="005459A2"/>
    <w:rsid w:val="00566D86"/>
    <w:rsid w:val="00567937"/>
    <w:rsid w:val="00574F04"/>
    <w:rsid w:val="005754C3"/>
    <w:rsid w:val="005765E4"/>
    <w:rsid w:val="00576E75"/>
    <w:rsid w:val="00580C98"/>
    <w:rsid w:val="00583ECD"/>
    <w:rsid w:val="00584B16"/>
    <w:rsid w:val="00585482"/>
    <w:rsid w:val="005937D1"/>
    <w:rsid w:val="005A18E2"/>
    <w:rsid w:val="005B1FEC"/>
    <w:rsid w:val="005B79E1"/>
    <w:rsid w:val="005B7E92"/>
    <w:rsid w:val="005C3628"/>
    <w:rsid w:val="005C3E0F"/>
    <w:rsid w:val="005D038D"/>
    <w:rsid w:val="005D428B"/>
    <w:rsid w:val="005D650E"/>
    <w:rsid w:val="005E1E39"/>
    <w:rsid w:val="005E49FA"/>
    <w:rsid w:val="005E560B"/>
    <w:rsid w:val="00600339"/>
    <w:rsid w:val="006131D0"/>
    <w:rsid w:val="00626379"/>
    <w:rsid w:val="006355A5"/>
    <w:rsid w:val="00643901"/>
    <w:rsid w:val="006507BD"/>
    <w:rsid w:val="006508FF"/>
    <w:rsid w:val="00650BA7"/>
    <w:rsid w:val="00656F3C"/>
    <w:rsid w:val="0066342A"/>
    <w:rsid w:val="00665AF3"/>
    <w:rsid w:val="00680136"/>
    <w:rsid w:val="006817C2"/>
    <w:rsid w:val="00682564"/>
    <w:rsid w:val="00682741"/>
    <w:rsid w:val="00684322"/>
    <w:rsid w:val="00695193"/>
    <w:rsid w:val="006A085E"/>
    <w:rsid w:val="006A163D"/>
    <w:rsid w:val="006A5B55"/>
    <w:rsid w:val="006B08AA"/>
    <w:rsid w:val="006B0EE1"/>
    <w:rsid w:val="006B3A37"/>
    <w:rsid w:val="006D03B3"/>
    <w:rsid w:val="006D4266"/>
    <w:rsid w:val="006E063E"/>
    <w:rsid w:val="006E12B9"/>
    <w:rsid w:val="006E2F29"/>
    <w:rsid w:val="006E5657"/>
    <w:rsid w:val="006F22BF"/>
    <w:rsid w:val="006F3464"/>
    <w:rsid w:val="006F410B"/>
    <w:rsid w:val="006F5024"/>
    <w:rsid w:val="006F67FA"/>
    <w:rsid w:val="006F6AC7"/>
    <w:rsid w:val="00700486"/>
    <w:rsid w:val="00710EE8"/>
    <w:rsid w:val="007139A5"/>
    <w:rsid w:val="007214A6"/>
    <w:rsid w:val="0072152D"/>
    <w:rsid w:val="0072407C"/>
    <w:rsid w:val="00726DDB"/>
    <w:rsid w:val="00727B2F"/>
    <w:rsid w:val="007347B1"/>
    <w:rsid w:val="007434A4"/>
    <w:rsid w:val="00743ED5"/>
    <w:rsid w:val="007501B3"/>
    <w:rsid w:val="00750921"/>
    <w:rsid w:val="00751605"/>
    <w:rsid w:val="00754F4D"/>
    <w:rsid w:val="007604AB"/>
    <w:rsid w:val="00762BEC"/>
    <w:rsid w:val="00763508"/>
    <w:rsid w:val="007778D4"/>
    <w:rsid w:val="0077794C"/>
    <w:rsid w:val="00781FE8"/>
    <w:rsid w:val="007905B2"/>
    <w:rsid w:val="007909E0"/>
    <w:rsid w:val="007937DB"/>
    <w:rsid w:val="007940A9"/>
    <w:rsid w:val="007A4701"/>
    <w:rsid w:val="007A5D5B"/>
    <w:rsid w:val="007A7538"/>
    <w:rsid w:val="007B71F2"/>
    <w:rsid w:val="007B7E91"/>
    <w:rsid w:val="007D0AEE"/>
    <w:rsid w:val="007E3730"/>
    <w:rsid w:val="007E3CA1"/>
    <w:rsid w:val="007E46EA"/>
    <w:rsid w:val="007F1564"/>
    <w:rsid w:val="007F438E"/>
    <w:rsid w:val="007F68EA"/>
    <w:rsid w:val="007F72DC"/>
    <w:rsid w:val="007F73C6"/>
    <w:rsid w:val="007F7998"/>
    <w:rsid w:val="00801775"/>
    <w:rsid w:val="008027C0"/>
    <w:rsid w:val="008079B3"/>
    <w:rsid w:val="00812EE5"/>
    <w:rsid w:val="00814F7A"/>
    <w:rsid w:val="00826E86"/>
    <w:rsid w:val="00840B02"/>
    <w:rsid w:val="00840E2A"/>
    <w:rsid w:val="008459AD"/>
    <w:rsid w:val="008532EF"/>
    <w:rsid w:val="008625CA"/>
    <w:rsid w:val="008627B5"/>
    <w:rsid w:val="00865E01"/>
    <w:rsid w:val="00886FE4"/>
    <w:rsid w:val="008927F2"/>
    <w:rsid w:val="008A15F2"/>
    <w:rsid w:val="008A5AB5"/>
    <w:rsid w:val="008C4A2F"/>
    <w:rsid w:val="008D430C"/>
    <w:rsid w:val="008D480E"/>
    <w:rsid w:val="008D5B26"/>
    <w:rsid w:val="008D6792"/>
    <w:rsid w:val="008E1455"/>
    <w:rsid w:val="008E3CCB"/>
    <w:rsid w:val="008E4E6B"/>
    <w:rsid w:val="008E65A5"/>
    <w:rsid w:val="008F588A"/>
    <w:rsid w:val="008F698F"/>
    <w:rsid w:val="00906231"/>
    <w:rsid w:val="00911D1C"/>
    <w:rsid w:val="009124B5"/>
    <w:rsid w:val="009140C1"/>
    <w:rsid w:val="00914514"/>
    <w:rsid w:val="009174CB"/>
    <w:rsid w:val="009242ED"/>
    <w:rsid w:val="00934E37"/>
    <w:rsid w:val="009357FD"/>
    <w:rsid w:val="00941E18"/>
    <w:rsid w:val="00943FC6"/>
    <w:rsid w:val="00944E3A"/>
    <w:rsid w:val="0094734B"/>
    <w:rsid w:val="00950E3E"/>
    <w:rsid w:val="009567FC"/>
    <w:rsid w:val="009654E6"/>
    <w:rsid w:val="00965C5F"/>
    <w:rsid w:val="009728A2"/>
    <w:rsid w:val="00980067"/>
    <w:rsid w:val="0098081E"/>
    <w:rsid w:val="00981438"/>
    <w:rsid w:val="009939A9"/>
    <w:rsid w:val="009943C1"/>
    <w:rsid w:val="009A1E0B"/>
    <w:rsid w:val="009A2411"/>
    <w:rsid w:val="009A6EC7"/>
    <w:rsid w:val="009B09D1"/>
    <w:rsid w:val="009B1712"/>
    <w:rsid w:val="009B172B"/>
    <w:rsid w:val="009B24B3"/>
    <w:rsid w:val="009B7C52"/>
    <w:rsid w:val="009C25D8"/>
    <w:rsid w:val="009D144F"/>
    <w:rsid w:val="009D3B4E"/>
    <w:rsid w:val="009D731F"/>
    <w:rsid w:val="009E339B"/>
    <w:rsid w:val="009F65BE"/>
    <w:rsid w:val="00A0374D"/>
    <w:rsid w:val="00A05321"/>
    <w:rsid w:val="00A15C1C"/>
    <w:rsid w:val="00A25141"/>
    <w:rsid w:val="00A307F5"/>
    <w:rsid w:val="00A317D4"/>
    <w:rsid w:val="00A32B76"/>
    <w:rsid w:val="00A40497"/>
    <w:rsid w:val="00A54C6F"/>
    <w:rsid w:val="00A54CBA"/>
    <w:rsid w:val="00A64626"/>
    <w:rsid w:val="00A66738"/>
    <w:rsid w:val="00A74EC2"/>
    <w:rsid w:val="00A85AD7"/>
    <w:rsid w:val="00A9788A"/>
    <w:rsid w:val="00AA696F"/>
    <w:rsid w:val="00AB189F"/>
    <w:rsid w:val="00AB1AE4"/>
    <w:rsid w:val="00AC39F1"/>
    <w:rsid w:val="00AC5A72"/>
    <w:rsid w:val="00AD2C65"/>
    <w:rsid w:val="00AD7DE5"/>
    <w:rsid w:val="00AF0E98"/>
    <w:rsid w:val="00AF216B"/>
    <w:rsid w:val="00B02E85"/>
    <w:rsid w:val="00B02F38"/>
    <w:rsid w:val="00B07205"/>
    <w:rsid w:val="00B14F7B"/>
    <w:rsid w:val="00B17814"/>
    <w:rsid w:val="00B20D8F"/>
    <w:rsid w:val="00B251DC"/>
    <w:rsid w:val="00B25CCE"/>
    <w:rsid w:val="00B35972"/>
    <w:rsid w:val="00B359C7"/>
    <w:rsid w:val="00B44533"/>
    <w:rsid w:val="00B5497B"/>
    <w:rsid w:val="00B55250"/>
    <w:rsid w:val="00B65756"/>
    <w:rsid w:val="00B72FB4"/>
    <w:rsid w:val="00B773B1"/>
    <w:rsid w:val="00B93D05"/>
    <w:rsid w:val="00BA1B4F"/>
    <w:rsid w:val="00BB0CCD"/>
    <w:rsid w:val="00BB53F3"/>
    <w:rsid w:val="00BB7122"/>
    <w:rsid w:val="00BC0DD2"/>
    <w:rsid w:val="00BC7C29"/>
    <w:rsid w:val="00BD0595"/>
    <w:rsid w:val="00BD0B04"/>
    <w:rsid w:val="00BD3152"/>
    <w:rsid w:val="00BD4201"/>
    <w:rsid w:val="00BD7A1E"/>
    <w:rsid w:val="00BE07F2"/>
    <w:rsid w:val="00BE2BC1"/>
    <w:rsid w:val="00BE3292"/>
    <w:rsid w:val="00BE437A"/>
    <w:rsid w:val="00BE54F9"/>
    <w:rsid w:val="00BE7C85"/>
    <w:rsid w:val="00BF0AA1"/>
    <w:rsid w:val="00BF2703"/>
    <w:rsid w:val="00BF49E6"/>
    <w:rsid w:val="00BF5C67"/>
    <w:rsid w:val="00C02350"/>
    <w:rsid w:val="00C03C48"/>
    <w:rsid w:val="00C06787"/>
    <w:rsid w:val="00C23496"/>
    <w:rsid w:val="00C435F2"/>
    <w:rsid w:val="00C5741C"/>
    <w:rsid w:val="00C746EC"/>
    <w:rsid w:val="00C85419"/>
    <w:rsid w:val="00C91F0B"/>
    <w:rsid w:val="00C9655D"/>
    <w:rsid w:val="00CB0533"/>
    <w:rsid w:val="00CB43C3"/>
    <w:rsid w:val="00CB4461"/>
    <w:rsid w:val="00CB6B96"/>
    <w:rsid w:val="00CC0080"/>
    <w:rsid w:val="00CC6A79"/>
    <w:rsid w:val="00CD07E1"/>
    <w:rsid w:val="00CE2CF1"/>
    <w:rsid w:val="00CE68F2"/>
    <w:rsid w:val="00CE7113"/>
    <w:rsid w:val="00CE77BC"/>
    <w:rsid w:val="00CE7A28"/>
    <w:rsid w:val="00CF2F68"/>
    <w:rsid w:val="00CF42FC"/>
    <w:rsid w:val="00CF5969"/>
    <w:rsid w:val="00D01E7F"/>
    <w:rsid w:val="00D05BD8"/>
    <w:rsid w:val="00D13EE8"/>
    <w:rsid w:val="00D148F2"/>
    <w:rsid w:val="00D212B5"/>
    <w:rsid w:val="00D245E8"/>
    <w:rsid w:val="00D30D23"/>
    <w:rsid w:val="00D326D3"/>
    <w:rsid w:val="00D33C23"/>
    <w:rsid w:val="00D37332"/>
    <w:rsid w:val="00D41152"/>
    <w:rsid w:val="00D427C0"/>
    <w:rsid w:val="00D50CC7"/>
    <w:rsid w:val="00D514D7"/>
    <w:rsid w:val="00D56334"/>
    <w:rsid w:val="00D5798D"/>
    <w:rsid w:val="00D61540"/>
    <w:rsid w:val="00D7186E"/>
    <w:rsid w:val="00D71F8A"/>
    <w:rsid w:val="00D73D8A"/>
    <w:rsid w:val="00D77C31"/>
    <w:rsid w:val="00D813A0"/>
    <w:rsid w:val="00D829B4"/>
    <w:rsid w:val="00D95070"/>
    <w:rsid w:val="00D96882"/>
    <w:rsid w:val="00DA25BA"/>
    <w:rsid w:val="00DB12AE"/>
    <w:rsid w:val="00DB3751"/>
    <w:rsid w:val="00DB50E8"/>
    <w:rsid w:val="00DB52B6"/>
    <w:rsid w:val="00DB5AF1"/>
    <w:rsid w:val="00DC22FD"/>
    <w:rsid w:val="00DD4E3F"/>
    <w:rsid w:val="00DE4FE0"/>
    <w:rsid w:val="00DF4BB1"/>
    <w:rsid w:val="00E07E08"/>
    <w:rsid w:val="00E159D8"/>
    <w:rsid w:val="00E24245"/>
    <w:rsid w:val="00E34F88"/>
    <w:rsid w:val="00E379F4"/>
    <w:rsid w:val="00E46350"/>
    <w:rsid w:val="00E47AD9"/>
    <w:rsid w:val="00E52A1F"/>
    <w:rsid w:val="00E53065"/>
    <w:rsid w:val="00E54CB0"/>
    <w:rsid w:val="00E64FCF"/>
    <w:rsid w:val="00E67A92"/>
    <w:rsid w:val="00E70AD0"/>
    <w:rsid w:val="00E70B13"/>
    <w:rsid w:val="00E7121C"/>
    <w:rsid w:val="00E7320A"/>
    <w:rsid w:val="00E81E3B"/>
    <w:rsid w:val="00E84F2C"/>
    <w:rsid w:val="00E90DC0"/>
    <w:rsid w:val="00E9176E"/>
    <w:rsid w:val="00E9252E"/>
    <w:rsid w:val="00E97F44"/>
    <w:rsid w:val="00EA0EB9"/>
    <w:rsid w:val="00EA30C2"/>
    <w:rsid w:val="00EA5A63"/>
    <w:rsid w:val="00EA5AC9"/>
    <w:rsid w:val="00EC6C40"/>
    <w:rsid w:val="00EC785E"/>
    <w:rsid w:val="00ED2E3E"/>
    <w:rsid w:val="00ED389A"/>
    <w:rsid w:val="00ED54A9"/>
    <w:rsid w:val="00ED6DD5"/>
    <w:rsid w:val="00EE0BE4"/>
    <w:rsid w:val="00EE3081"/>
    <w:rsid w:val="00EF5104"/>
    <w:rsid w:val="00F13903"/>
    <w:rsid w:val="00F14538"/>
    <w:rsid w:val="00F14E88"/>
    <w:rsid w:val="00F2095C"/>
    <w:rsid w:val="00F22F6B"/>
    <w:rsid w:val="00F24A50"/>
    <w:rsid w:val="00F35968"/>
    <w:rsid w:val="00F52A85"/>
    <w:rsid w:val="00F54474"/>
    <w:rsid w:val="00F5577D"/>
    <w:rsid w:val="00F653DF"/>
    <w:rsid w:val="00F67ED8"/>
    <w:rsid w:val="00F7044D"/>
    <w:rsid w:val="00F70E28"/>
    <w:rsid w:val="00F7107D"/>
    <w:rsid w:val="00F731D9"/>
    <w:rsid w:val="00F76EDA"/>
    <w:rsid w:val="00F804C9"/>
    <w:rsid w:val="00F83E02"/>
    <w:rsid w:val="00F90A42"/>
    <w:rsid w:val="00F92AF4"/>
    <w:rsid w:val="00F978C7"/>
    <w:rsid w:val="00F97B1D"/>
    <w:rsid w:val="00FA0ACD"/>
    <w:rsid w:val="00FA1922"/>
    <w:rsid w:val="00FA41F1"/>
    <w:rsid w:val="00FA582C"/>
    <w:rsid w:val="00FA6120"/>
    <w:rsid w:val="00FB63AA"/>
    <w:rsid w:val="00FC2A48"/>
    <w:rsid w:val="00FC4CAA"/>
    <w:rsid w:val="00FE1C22"/>
    <w:rsid w:val="00FF4669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20C6"/>
  <w15:docId w15:val="{28ECC340-C58F-D240-B5F9-7B34788B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C9"/>
    <w:pPr>
      <w:spacing w:before="20" w:after="20"/>
    </w:pPr>
    <w:rPr>
      <w:rFonts w:ascii="Garamond" w:eastAsia="Calibri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qFormat/>
    <w:rsid w:val="00574F04"/>
    <w:pPr>
      <w:spacing w:after="0" w:line="240" w:lineRule="auto"/>
    </w:pPr>
    <w:rPr>
      <w:b/>
    </w:rPr>
  </w:style>
  <w:style w:type="character" w:styleId="Hyperlink">
    <w:name w:val="Hyperlink"/>
    <w:basedOn w:val="DefaultParagraphFont"/>
    <w:uiPriority w:val="99"/>
    <w:unhideWhenUsed/>
    <w:rsid w:val="009B7C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2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27C0"/>
    <w:pPr>
      <w:ind w:left="720"/>
      <w:contextualSpacing/>
    </w:pPr>
  </w:style>
  <w:style w:type="paragraph" w:customStyle="1" w:styleId="Meals">
    <w:name w:val="Meals"/>
    <w:basedOn w:val="Normal"/>
    <w:qFormat/>
    <w:rsid w:val="00D61540"/>
    <w:pPr>
      <w:tabs>
        <w:tab w:val="left" w:pos="851"/>
      </w:tabs>
      <w:ind w:left="851" w:hanging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lavis/Library/Group%20Containers/UBF8T346G9.Office/User%20Content.localized/Templates.localized/Personal/sainsburys%20shopp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sainsburys shopping.dotx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Lavis</dc:creator>
  <cp:lastModifiedBy>Matt Lavis</cp:lastModifiedBy>
  <cp:revision>5</cp:revision>
  <cp:lastPrinted>2025-01-11T08:14:00Z</cp:lastPrinted>
  <dcterms:created xsi:type="dcterms:W3CDTF">2025-09-15T12:16:00Z</dcterms:created>
  <dcterms:modified xsi:type="dcterms:W3CDTF">2025-09-15T15:54:00Z</dcterms:modified>
</cp:coreProperties>
</file>