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F2095C" w:rsidRPr="00A307F5" w14:paraId="422D452B" w14:textId="77777777" w:rsidTr="00C85419">
        <w:trPr>
          <w:trHeight w:hRule="exact" w:val="1644"/>
        </w:trPr>
        <w:tc>
          <w:tcPr>
            <w:tcW w:w="5228" w:type="dxa"/>
          </w:tcPr>
          <w:p w14:paraId="646CD7C3" w14:textId="59F83530" w:rsidR="00450728" w:rsidRPr="002B1F1F" w:rsidRDefault="00450728" w:rsidP="00D61540">
            <w:pPr>
              <w:pStyle w:val="Meals"/>
            </w:pPr>
          </w:p>
        </w:tc>
        <w:tc>
          <w:tcPr>
            <w:tcW w:w="5228" w:type="dxa"/>
          </w:tcPr>
          <w:p w14:paraId="5392CF73" w14:textId="2EA69D1C" w:rsidR="00944E3A" w:rsidRPr="00A307F5" w:rsidRDefault="00944E3A" w:rsidP="007937DB">
            <w:pPr>
              <w:pStyle w:val="Days"/>
              <w:tabs>
                <w:tab w:val="left" w:pos="888"/>
              </w:tabs>
              <w:spacing w:before="40" w:after="40"/>
              <w:contextualSpacing/>
              <w:rPr>
                <w:rFonts w:cs="Gisha"/>
                <w:b w:val="0"/>
                <w:color w:val="404040" w:themeColor="text1" w:themeTint="BF"/>
              </w:rPr>
            </w:pPr>
          </w:p>
        </w:tc>
      </w:tr>
      <w:tr w:rsidR="00F2095C" w:rsidRPr="00A307F5" w14:paraId="3323DBF5" w14:textId="77777777" w:rsidTr="00C85419">
        <w:trPr>
          <w:trHeight w:hRule="exact" w:val="1644"/>
        </w:trPr>
        <w:tc>
          <w:tcPr>
            <w:tcW w:w="5228" w:type="dxa"/>
          </w:tcPr>
          <w:p w14:paraId="615D76B7" w14:textId="5B8F9A89" w:rsidR="00E9252E" w:rsidRPr="00A307F5" w:rsidRDefault="00E9252E" w:rsidP="00450728">
            <w:pPr>
              <w:pStyle w:val="Days"/>
              <w:tabs>
                <w:tab w:val="left" w:pos="888"/>
              </w:tabs>
              <w:spacing w:before="40" w:after="40"/>
              <w:ind w:left="888" w:hanging="888"/>
              <w:contextualSpacing/>
              <w:rPr>
                <w:rFonts w:cs="Gisha"/>
                <w:b w:val="0"/>
                <w:color w:val="404040" w:themeColor="text1" w:themeTint="BF"/>
              </w:rPr>
            </w:pPr>
          </w:p>
        </w:tc>
        <w:tc>
          <w:tcPr>
            <w:tcW w:w="5228" w:type="dxa"/>
          </w:tcPr>
          <w:p w14:paraId="42077517" w14:textId="2F28599B" w:rsidR="00E9252E" w:rsidRPr="00A307F5" w:rsidRDefault="00E9252E" w:rsidP="006F6AC7">
            <w:pPr>
              <w:pStyle w:val="Days"/>
              <w:tabs>
                <w:tab w:val="left" w:pos="888"/>
              </w:tabs>
              <w:spacing w:before="40" w:after="40"/>
              <w:ind w:left="888" w:hanging="888"/>
              <w:contextualSpacing/>
              <w:rPr>
                <w:rFonts w:cs="Gisha"/>
                <w:b w:val="0"/>
                <w:color w:val="404040" w:themeColor="text1" w:themeTint="BF"/>
              </w:rPr>
            </w:pPr>
          </w:p>
        </w:tc>
      </w:tr>
      <w:tr w:rsidR="00F2095C" w:rsidRPr="00A307F5" w14:paraId="6AC6B09B" w14:textId="77777777" w:rsidTr="00C85419">
        <w:trPr>
          <w:trHeight w:hRule="exact" w:val="1644"/>
        </w:trPr>
        <w:tc>
          <w:tcPr>
            <w:tcW w:w="5228" w:type="dxa"/>
          </w:tcPr>
          <w:p w14:paraId="501F0586" w14:textId="1D7DAC8C" w:rsidR="00944E3A" w:rsidRPr="00BB53F3" w:rsidRDefault="00944E3A" w:rsidP="00E379F4">
            <w:pPr>
              <w:pStyle w:val="Days"/>
              <w:tabs>
                <w:tab w:val="left" w:pos="888"/>
              </w:tabs>
              <w:spacing w:before="40" w:after="40"/>
              <w:contextualSpacing/>
              <w:rPr>
                <w:rFonts w:cs="Gisha"/>
                <w:bCs/>
                <w:color w:val="404040" w:themeColor="text1" w:themeTint="BF"/>
              </w:rPr>
            </w:pPr>
          </w:p>
        </w:tc>
        <w:tc>
          <w:tcPr>
            <w:tcW w:w="5228" w:type="dxa"/>
          </w:tcPr>
          <w:p w14:paraId="296D8CFE" w14:textId="3A024F00" w:rsidR="00E9252E" w:rsidRPr="00A307F5" w:rsidRDefault="00E9252E" w:rsidP="0060205C">
            <w:pPr>
              <w:pStyle w:val="Days"/>
              <w:tabs>
                <w:tab w:val="left" w:pos="888"/>
              </w:tabs>
              <w:spacing w:before="40" w:after="40"/>
              <w:ind w:left="888" w:hanging="888"/>
              <w:contextualSpacing/>
              <w:rPr>
                <w:rFonts w:cs="Gisha"/>
                <w:b w:val="0"/>
                <w:color w:val="404040" w:themeColor="text1" w:themeTint="BF"/>
              </w:rPr>
            </w:pPr>
          </w:p>
        </w:tc>
      </w:tr>
      <w:tr w:rsidR="00F2095C" w:rsidRPr="00A307F5" w14:paraId="0E3BF7E9" w14:textId="77777777" w:rsidTr="00727B2F">
        <w:trPr>
          <w:trHeight w:hRule="exact" w:val="1644"/>
        </w:trPr>
        <w:tc>
          <w:tcPr>
            <w:tcW w:w="5228" w:type="dxa"/>
          </w:tcPr>
          <w:p w14:paraId="2A31B7D8" w14:textId="059D759D" w:rsidR="00E9252E" w:rsidRPr="00A307F5" w:rsidRDefault="00E9252E" w:rsidP="00450728">
            <w:pPr>
              <w:pStyle w:val="Days"/>
              <w:tabs>
                <w:tab w:val="left" w:pos="888"/>
              </w:tabs>
              <w:spacing w:before="40" w:after="40"/>
              <w:ind w:left="888" w:hanging="888"/>
              <w:contextualSpacing/>
              <w:rPr>
                <w:rFonts w:cs="Gisha"/>
                <w:b w:val="0"/>
                <w:color w:val="404040" w:themeColor="text1" w:themeTint="BF"/>
              </w:rPr>
            </w:pPr>
          </w:p>
        </w:tc>
        <w:tc>
          <w:tcPr>
            <w:tcW w:w="5228" w:type="dxa"/>
            <w:shd w:val="clear" w:color="auto" w:fill="F2F2F2" w:themeFill="background1" w:themeFillShade="F2"/>
          </w:tcPr>
          <w:p w14:paraId="5066AE5D" w14:textId="77777777" w:rsidR="00E9252E" w:rsidRPr="00A307F5" w:rsidRDefault="00E9252E" w:rsidP="0060205C">
            <w:pPr>
              <w:pStyle w:val="Days"/>
              <w:tabs>
                <w:tab w:val="left" w:pos="888"/>
              </w:tabs>
              <w:spacing w:before="40" w:after="40"/>
              <w:contextualSpacing/>
              <w:rPr>
                <w:rFonts w:cs="Gisha"/>
                <w:b w:val="0"/>
                <w:color w:val="404040" w:themeColor="text1" w:themeTint="BF"/>
              </w:rPr>
            </w:pPr>
          </w:p>
        </w:tc>
      </w:tr>
    </w:tbl>
    <w:p w14:paraId="2DA25C1E" w14:textId="03CCF897" w:rsidR="00E9252E" w:rsidRPr="00A307F5" w:rsidRDefault="00E9252E" w:rsidP="00E9252E">
      <w:pPr>
        <w:rPr>
          <w:rFonts w:cs="Gisha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212"/>
        <w:gridCol w:w="2048"/>
        <w:gridCol w:w="2058"/>
        <w:gridCol w:w="2069"/>
        <w:gridCol w:w="2069"/>
      </w:tblGrid>
      <w:tr w:rsidR="00650BA7" w:rsidRPr="00650BA7" w14:paraId="4572D252" w14:textId="77777777" w:rsidTr="00727B2F">
        <w:tc>
          <w:tcPr>
            <w:tcW w:w="2212" w:type="dxa"/>
            <w:shd w:val="clear" w:color="auto" w:fill="F2F2F2" w:themeFill="background1" w:themeFillShade="F2"/>
          </w:tcPr>
          <w:p w14:paraId="48B4C6C3" w14:textId="77777777" w:rsidR="00E9252E" w:rsidRPr="00650BA7" w:rsidRDefault="00E9252E" w:rsidP="0060205C">
            <w:pPr>
              <w:spacing w:after="0" w:line="240" w:lineRule="auto"/>
              <w:contextualSpacing/>
              <w:jc w:val="center"/>
              <w:rPr>
                <w:rFonts w:cs="Gisha"/>
                <w:b/>
                <w:bCs/>
                <w:color w:val="000000" w:themeColor="text1"/>
              </w:rPr>
            </w:pPr>
            <w:r w:rsidRPr="00650BA7">
              <w:rPr>
                <w:rFonts w:cs="Gisha"/>
                <w:b/>
                <w:bCs/>
                <w:color w:val="000000" w:themeColor="text1"/>
              </w:rPr>
              <w:t>BREAD, CEREAL, JAMS</w:t>
            </w:r>
          </w:p>
        </w:tc>
        <w:tc>
          <w:tcPr>
            <w:tcW w:w="2048" w:type="dxa"/>
            <w:shd w:val="clear" w:color="auto" w:fill="F2F2F2" w:themeFill="background1" w:themeFillShade="F2"/>
          </w:tcPr>
          <w:p w14:paraId="5A39F4D7" w14:textId="77777777" w:rsidR="00E9252E" w:rsidRPr="00650BA7" w:rsidRDefault="00E9252E" w:rsidP="0060205C">
            <w:pPr>
              <w:spacing w:after="0" w:line="240" w:lineRule="auto"/>
              <w:contextualSpacing/>
              <w:jc w:val="center"/>
              <w:rPr>
                <w:rFonts w:cs="Gisha"/>
                <w:b/>
                <w:bCs/>
                <w:color w:val="000000" w:themeColor="text1"/>
              </w:rPr>
            </w:pPr>
            <w:r w:rsidRPr="00650BA7">
              <w:rPr>
                <w:rFonts w:cs="Gisha"/>
                <w:b/>
                <w:bCs/>
                <w:color w:val="000000" w:themeColor="text1"/>
              </w:rPr>
              <w:t>DRINKS, SNACKS, SUGAR</w:t>
            </w:r>
          </w:p>
        </w:tc>
        <w:tc>
          <w:tcPr>
            <w:tcW w:w="2058" w:type="dxa"/>
            <w:shd w:val="clear" w:color="auto" w:fill="F2F2F2" w:themeFill="background1" w:themeFillShade="F2"/>
          </w:tcPr>
          <w:p w14:paraId="7C72B950" w14:textId="50BD2699" w:rsidR="00E9252E" w:rsidRPr="00650BA7" w:rsidRDefault="00E9252E" w:rsidP="0060205C">
            <w:pPr>
              <w:spacing w:after="0" w:line="240" w:lineRule="auto"/>
              <w:contextualSpacing/>
              <w:jc w:val="center"/>
              <w:rPr>
                <w:rFonts w:cs="Gisha"/>
                <w:b/>
                <w:bCs/>
                <w:color w:val="000000" w:themeColor="text1"/>
              </w:rPr>
            </w:pPr>
            <w:r w:rsidRPr="00650BA7">
              <w:rPr>
                <w:rFonts w:cs="Gisha"/>
                <w:b/>
                <w:bCs/>
                <w:color w:val="000000" w:themeColor="text1"/>
              </w:rPr>
              <w:t>CANS, HERBS, PASTA</w:t>
            </w:r>
            <w:r w:rsidR="00D96882" w:rsidRPr="00650BA7">
              <w:rPr>
                <w:rFonts w:cs="Gisha"/>
                <w:b/>
                <w:bCs/>
                <w:color w:val="000000" w:themeColor="text1"/>
              </w:rPr>
              <w:t>, RICE</w:t>
            </w:r>
          </w:p>
        </w:tc>
        <w:tc>
          <w:tcPr>
            <w:tcW w:w="2069" w:type="dxa"/>
            <w:shd w:val="clear" w:color="auto" w:fill="F2F2F2" w:themeFill="background1" w:themeFillShade="F2"/>
          </w:tcPr>
          <w:p w14:paraId="583C30C4" w14:textId="77777777" w:rsidR="00E9252E" w:rsidRPr="00650BA7" w:rsidRDefault="00E9252E" w:rsidP="0060205C">
            <w:pPr>
              <w:spacing w:after="0" w:line="240" w:lineRule="auto"/>
              <w:contextualSpacing/>
              <w:jc w:val="center"/>
              <w:rPr>
                <w:rFonts w:cs="Gisha"/>
                <w:b/>
                <w:bCs/>
                <w:color w:val="000000" w:themeColor="text1"/>
              </w:rPr>
            </w:pPr>
            <w:r w:rsidRPr="00650BA7">
              <w:rPr>
                <w:rFonts w:cs="Gisha"/>
                <w:b/>
                <w:bCs/>
                <w:color w:val="000000" w:themeColor="text1"/>
              </w:rPr>
              <w:t>DAIRY, MEAT</w:t>
            </w:r>
          </w:p>
        </w:tc>
        <w:tc>
          <w:tcPr>
            <w:tcW w:w="2069" w:type="dxa"/>
            <w:shd w:val="clear" w:color="auto" w:fill="F2F2F2" w:themeFill="background1" w:themeFillShade="F2"/>
          </w:tcPr>
          <w:p w14:paraId="1827AF0A" w14:textId="77777777" w:rsidR="00E9252E" w:rsidRPr="00650BA7" w:rsidRDefault="00E9252E" w:rsidP="0060205C">
            <w:pPr>
              <w:spacing w:after="0" w:line="240" w:lineRule="auto"/>
              <w:contextualSpacing/>
              <w:jc w:val="center"/>
              <w:rPr>
                <w:rFonts w:cs="Gisha"/>
                <w:b/>
                <w:bCs/>
                <w:color w:val="000000" w:themeColor="text1"/>
              </w:rPr>
            </w:pPr>
            <w:r w:rsidRPr="00650BA7">
              <w:rPr>
                <w:rFonts w:cs="Gisha"/>
                <w:b/>
                <w:bCs/>
                <w:color w:val="000000" w:themeColor="text1"/>
              </w:rPr>
              <w:t>READY MEALS</w:t>
            </w:r>
          </w:p>
        </w:tc>
      </w:tr>
      <w:tr w:rsidR="00650BA7" w:rsidRPr="00650BA7" w14:paraId="4FC17A28" w14:textId="77777777" w:rsidTr="00DB50E8">
        <w:trPr>
          <w:trHeight w:val="3061"/>
        </w:trPr>
        <w:tc>
          <w:tcPr>
            <w:tcW w:w="2212" w:type="dxa"/>
            <w:tcBorders>
              <w:bottom w:val="single" w:sz="4" w:space="0" w:color="808080" w:themeColor="background1" w:themeShade="80"/>
            </w:tcBorders>
          </w:tcPr>
          <w:p w14:paraId="60FB7CC3" w14:textId="22F7A4FF" w:rsidR="009939A9" w:rsidRPr="00650BA7" w:rsidRDefault="009939A9" w:rsidP="00B251DC">
            <w:pPr>
              <w:spacing w:line="240" w:lineRule="auto"/>
              <w:jc w:val="center"/>
              <w:rPr>
                <w:rFonts w:cs="Gisha"/>
                <w:color w:val="000000" w:themeColor="text1"/>
                <w:sz w:val="18"/>
                <w:szCs w:val="18"/>
              </w:rPr>
            </w:pPr>
          </w:p>
        </w:tc>
        <w:tc>
          <w:tcPr>
            <w:tcW w:w="2048" w:type="dxa"/>
            <w:tcBorders>
              <w:bottom w:val="single" w:sz="4" w:space="0" w:color="808080" w:themeColor="background1" w:themeShade="80"/>
            </w:tcBorders>
          </w:tcPr>
          <w:p w14:paraId="2AEE310A" w14:textId="11818AA1" w:rsidR="008E3CCB" w:rsidRPr="00650BA7" w:rsidRDefault="008E3CCB" w:rsidP="00B251DC">
            <w:pPr>
              <w:spacing w:line="240" w:lineRule="auto"/>
              <w:jc w:val="center"/>
              <w:rPr>
                <w:rFonts w:cs="Gisha"/>
                <w:color w:val="000000" w:themeColor="text1"/>
                <w:sz w:val="18"/>
                <w:szCs w:val="18"/>
              </w:rPr>
            </w:pPr>
          </w:p>
        </w:tc>
        <w:tc>
          <w:tcPr>
            <w:tcW w:w="2058" w:type="dxa"/>
            <w:tcBorders>
              <w:bottom w:val="single" w:sz="4" w:space="0" w:color="808080" w:themeColor="background1" w:themeShade="80"/>
            </w:tcBorders>
          </w:tcPr>
          <w:p w14:paraId="0EDC0B34" w14:textId="31AFFA9C" w:rsidR="00C06787" w:rsidRPr="00650BA7" w:rsidRDefault="00C06787" w:rsidP="00B251DC">
            <w:pPr>
              <w:spacing w:line="240" w:lineRule="auto"/>
              <w:contextualSpacing/>
              <w:jc w:val="center"/>
              <w:rPr>
                <w:rFonts w:cs="Gisha"/>
                <w:color w:val="000000" w:themeColor="text1"/>
                <w:sz w:val="18"/>
                <w:szCs w:val="18"/>
              </w:rPr>
            </w:pPr>
          </w:p>
        </w:tc>
        <w:tc>
          <w:tcPr>
            <w:tcW w:w="2069" w:type="dxa"/>
            <w:tcBorders>
              <w:bottom w:val="single" w:sz="4" w:space="0" w:color="808080" w:themeColor="background1" w:themeShade="80"/>
            </w:tcBorders>
          </w:tcPr>
          <w:p w14:paraId="2AA670B5" w14:textId="472E0E62" w:rsidR="008625CA" w:rsidRPr="00650BA7" w:rsidRDefault="008625CA" w:rsidP="00B251DC">
            <w:pPr>
              <w:spacing w:line="240" w:lineRule="auto"/>
              <w:contextualSpacing/>
              <w:jc w:val="center"/>
              <w:rPr>
                <w:rFonts w:cs="Gisha"/>
                <w:color w:val="000000" w:themeColor="text1"/>
                <w:sz w:val="18"/>
                <w:szCs w:val="18"/>
              </w:rPr>
            </w:pPr>
          </w:p>
        </w:tc>
        <w:tc>
          <w:tcPr>
            <w:tcW w:w="2069" w:type="dxa"/>
            <w:tcBorders>
              <w:bottom w:val="single" w:sz="4" w:space="0" w:color="808080" w:themeColor="background1" w:themeShade="80"/>
            </w:tcBorders>
          </w:tcPr>
          <w:p w14:paraId="4E3E86AD" w14:textId="1B9374CD" w:rsidR="00B5497B" w:rsidRPr="00650BA7" w:rsidRDefault="00B5497B" w:rsidP="00B251DC">
            <w:pPr>
              <w:spacing w:line="240" w:lineRule="auto"/>
              <w:contextualSpacing/>
              <w:jc w:val="center"/>
              <w:rPr>
                <w:rFonts w:cs="Gisha"/>
                <w:color w:val="000000" w:themeColor="text1"/>
                <w:sz w:val="18"/>
                <w:szCs w:val="18"/>
              </w:rPr>
            </w:pPr>
          </w:p>
        </w:tc>
      </w:tr>
      <w:tr w:rsidR="00650BA7" w:rsidRPr="00650BA7" w14:paraId="69EF501C" w14:textId="77777777" w:rsidTr="00727B2F">
        <w:tc>
          <w:tcPr>
            <w:tcW w:w="2212" w:type="dxa"/>
            <w:tcBorders>
              <w:bottom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4C782C2B" w14:textId="77777777" w:rsidR="00E9252E" w:rsidRPr="00650BA7" w:rsidRDefault="00E9252E" w:rsidP="0060205C">
            <w:pPr>
              <w:spacing w:after="0" w:line="240" w:lineRule="auto"/>
              <w:contextualSpacing/>
              <w:jc w:val="center"/>
              <w:rPr>
                <w:rFonts w:cs="Gisha"/>
                <w:b/>
                <w:bCs/>
                <w:color w:val="000000" w:themeColor="text1"/>
              </w:rPr>
            </w:pPr>
            <w:r w:rsidRPr="00650BA7">
              <w:rPr>
                <w:rFonts w:cs="Gisha"/>
                <w:b/>
                <w:bCs/>
                <w:color w:val="000000" w:themeColor="text1"/>
              </w:rPr>
              <w:t>HOUSEHOLD</w:t>
            </w:r>
          </w:p>
        </w:tc>
        <w:tc>
          <w:tcPr>
            <w:tcW w:w="2048" w:type="dxa"/>
            <w:tcBorders>
              <w:bottom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39434D15" w14:textId="77777777" w:rsidR="00E9252E" w:rsidRPr="00650BA7" w:rsidRDefault="00E9252E" w:rsidP="0060205C">
            <w:pPr>
              <w:spacing w:after="0" w:line="240" w:lineRule="auto"/>
              <w:contextualSpacing/>
              <w:jc w:val="center"/>
              <w:rPr>
                <w:rFonts w:cs="Gisha"/>
                <w:b/>
                <w:bCs/>
                <w:color w:val="000000" w:themeColor="text1"/>
              </w:rPr>
            </w:pPr>
            <w:r w:rsidRPr="00650BA7">
              <w:rPr>
                <w:rFonts w:cs="Gisha"/>
                <w:b/>
                <w:bCs/>
                <w:color w:val="000000" w:themeColor="text1"/>
              </w:rPr>
              <w:t>FROZEN</w:t>
            </w:r>
          </w:p>
        </w:tc>
        <w:tc>
          <w:tcPr>
            <w:tcW w:w="2058" w:type="dxa"/>
            <w:tcBorders>
              <w:bottom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65F0E1D6" w14:textId="77777777" w:rsidR="00E9252E" w:rsidRPr="00650BA7" w:rsidRDefault="00E9252E" w:rsidP="0060205C">
            <w:pPr>
              <w:spacing w:after="0" w:line="240" w:lineRule="auto"/>
              <w:contextualSpacing/>
              <w:jc w:val="center"/>
              <w:rPr>
                <w:rFonts w:cs="Gisha"/>
                <w:b/>
                <w:bCs/>
                <w:color w:val="000000" w:themeColor="text1"/>
              </w:rPr>
            </w:pPr>
            <w:r w:rsidRPr="00650BA7">
              <w:rPr>
                <w:rFonts w:cs="Gisha"/>
                <w:b/>
                <w:bCs/>
                <w:color w:val="000000" w:themeColor="text1"/>
              </w:rPr>
              <w:t>HEALTH / HYGIENE</w:t>
            </w:r>
          </w:p>
        </w:tc>
        <w:tc>
          <w:tcPr>
            <w:tcW w:w="4138" w:type="dxa"/>
            <w:gridSpan w:val="2"/>
            <w:tcBorders>
              <w:bottom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6514CC52" w14:textId="77777777" w:rsidR="00E9252E" w:rsidRPr="00650BA7" w:rsidRDefault="00E9252E" w:rsidP="0060205C">
            <w:pPr>
              <w:spacing w:after="0" w:line="240" w:lineRule="auto"/>
              <w:contextualSpacing/>
              <w:jc w:val="center"/>
              <w:rPr>
                <w:rFonts w:cs="Gisha"/>
                <w:b/>
                <w:bCs/>
                <w:color w:val="000000" w:themeColor="text1"/>
              </w:rPr>
            </w:pPr>
            <w:r w:rsidRPr="00650BA7">
              <w:rPr>
                <w:rFonts w:cs="Gisha"/>
                <w:b/>
                <w:bCs/>
                <w:color w:val="000000" w:themeColor="text1"/>
              </w:rPr>
              <w:t>FRUIT AND VEGETABLES</w:t>
            </w:r>
          </w:p>
        </w:tc>
      </w:tr>
      <w:tr w:rsidR="00650BA7" w:rsidRPr="00650BA7" w14:paraId="085D30F4" w14:textId="77777777" w:rsidTr="00DB50E8">
        <w:trPr>
          <w:trHeight w:val="3515"/>
        </w:trPr>
        <w:tc>
          <w:tcPr>
            <w:tcW w:w="22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CE138B6" w14:textId="4CEAAC07" w:rsidR="001B7F7D" w:rsidRPr="00650BA7" w:rsidRDefault="001B7F7D" w:rsidP="00B251DC">
            <w:pPr>
              <w:spacing w:line="240" w:lineRule="auto"/>
              <w:contextualSpacing/>
              <w:jc w:val="center"/>
              <w:rPr>
                <w:rFonts w:cs="Gisha"/>
                <w:color w:val="000000" w:themeColor="text1"/>
                <w:sz w:val="18"/>
                <w:szCs w:val="18"/>
              </w:rPr>
            </w:pPr>
          </w:p>
        </w:tc>
        <w:tc>
          <w:tcPr>
            <w:tcW w:w="204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7495F3C" w14:textId="61D66DFE" w:rsidR="003009B8" w:rsidRPr="00650BA7" w:rsidRDefault="003009B8" w:rsidP="00B251DC">
            <w:pPr>
              <w:spacing w:line="240" w:lineRule="auto"/>
              <w:contextualSpacing/>
              <w:jc w:val="center"/>
              <w:rPr>
                <w:rFonts w:cs="Gisha"/>
                <w:color w:val="000000" w:themeColor="text1"/>
                <w:sz w:val="18"/>
                <w:szCs w:val="18"/>
              </w:rPr>
            </w:pPr>
          </w:p>
        </w:tc>
        <w:tc>
          <w:tcPr>
            <w:tcW w:w="205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4D72E5B" w14:textId="63BD456C" w:rsidR="00B5497B" w:rsidRPr="00650BA7" w:rsidRDefault="00B5497B" w:rsidP="00B251DC">
            <w:pPr>
              <w:spacing w:line="240" w:lineRule="auto"/>
              <w:contextualSpacing/>
              <w:jc w:val="center"/>
              <w:rPr>
                <w:rFonts w:cs="Gisha"/>
                <w:color w:val="000000" w:themeColor="text1"/>
                <w:sz w:val="18"/>
                <w:szCs w:val="18"/>
              </w:rPr>
            </w:pPr>
          </w:p>
        </w:tc>
        <w:tc>
          <w:tcPr>
            <w:tcW w:w="206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E1A1D51" w14:textId="7A46A73A" w:rsidR="00BC7C29" w:rsidRPr="00650BA7" w:rsidRDefault="00BC7C29" w:rsidP="00B251DC">
            <w:pPr>
              <w:spacing w:line="240" w:lineRule="auto"/>
              <w:contextualSpacing/>
              <w:jc w:val="center"/>
              <w:rPr>
                <w:rFonts w:cs="Gisha"/>
                <w:color w:val="000000" w:themeColor="text1"/>
                <w:sz w:val="18"/>
                <w:szCs w:val="18"/>
              </w:rPr>
            </w:pPr>
          </w:p>
        </w:tc>
        <w:tc>
          <w:tcPr>
            <w:tcW w:w="2069" w:type="dxa"/>
            <w:tcBorders>
              <w:left w:val="single" w:sz="4" w:space="0" w:color="808080" w:themeColor="background1" w:themeShade="80"/>
            </w:tcBorders>
          </w:tcPr>
          <w:p w14:paraId="7AE39878" w14:textId="038A42E0" w:rsidR="008E3CCB" w:rsidRPr="00650BA7" w:rsidRDefault="008E3CCB" w:rsidP="00B251DC">
            <w:pPr>
              <w:spacing w:line="240" w:lineRule="auto"/>
              <w:contextualSpacing/>
              <w:jc w:val="center"/>
              <w:rPr>
                <w:rFonts w:cs="Gisha"/>
                <w:color w:val="000000" w:themeColor="text1"/>
                <w:sz w:val="18"/>
                <w:szCs w:val="18"/>
              </w:rPr>
            </w:pPr>
          </w:p>
        </w:tc>
      </w:tr>
    </w:tbl>
    <w:p w14:paraId="00B8D8CE" w14:textId="77777777" w:rsidR="00600339" w:rsidRPr="00A307F5" w:rsidRDefault="00600339" w:rsidP="00B65756">
      <w:pPr>
        <w:rPr>
          <w:rFonts w:cs="Gisha"/>
        </w:rPr>
      </w:pPr>
    </w:p>
    <w:sectPr w:rsidR="00600339" w:rsidRPr="00A307F5" w:rsidSect="00B93D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sha">
    <w:panose1 w:val="020B0502040204020203"/>
    <w:charset w:val="B1"/>
    <w:family w:val="swiss"/>
    <w:pitch w:val="variable"/>
    <w:sig w:usb0="80000807" w:usb1="40000042" w:usb2="00000000" w:usb3="00000000" w:csb0="0000002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2E7FDF"/>
    <w:multiLevelType w:val="hybridMultilevel"/>
    <w:tmpl w:val="FDD2ED72"/>
    <w:lvl w:ilvl="0" w:tplc="157A293A">
      <w:start w:val="4"/>
      <w:numFmt w:val="bullet"/>
      <w:lvlText w:val="-"/>
      <w:lvlJc w:val="left"/>
      <w:pPr>
        <w:ind w:left="720" w:hanging="360"/>
      </w:pPr>
      <w:rPr>
        <w:rFonts w:ascii="Garamond" w:eastAsia="Calibri" w:hAnsi="Garamond" w:cs="Gish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2713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C52"/>
    <w:rsid w:val="000105A0"/>
    <w:rsid w:val="000114EB"/>
    <w:rsid w:val="00014C58"/>
    <w:rsid w:val="00021399"/>
    <w:rsid w:val="00022C07"/>
    <w:rsid w:val="00031EF5"/>
    <w:rsid w:val="0003318D"/>
    <w:rsid w:val="00034DA4"/>
    <w:rsid w:val="00043F71"/>
    <w:rsid w:val="00045934"/>
    <w:rsid w:val="00070CCE"/>
    <w:rsid w:val="00077A6C"/>
    <w:rsid w:val="00086E60"/>
    <w:rsid w:val="00095816"/>
    <w:rsid w:val="000A3D05"/>
    <w:rsid w:val="000A44D2"/>
    <w:rsid w:val="000A51A9"/>
    <w:rsid w:val="000A7456"/>
    <w:rsid w:val="000B016A"/>
    <w:rsid w:val="000B1653"/>
    <w:rsid w:val="000B45CF"/>
    <w:rsid w:val="000B48D9"/>
    <w:rsid w:val="000C4E7A"/>
    <w:rsid w:val="000C665B"/>
    <w:rsid w:val="000E3CD6"/>
    <w:rsid w:val="000E43BC"/>
    <w:rsid w:val="000F0D0E"/>
    <w:rsid w:val="000F4CBF"/>
    <w:rsid w:val="001005E9"/>
    <w:rsid w:val="00103BD0"/>
    <w:rsid w:val="00106E97"/>
    <w:rsid w:val="0011747D"/>
    <w:rsid w:val="00120A2C"/>
    <w:rsid w:val="001212E3"/>
    <w:rsid w:val="00123B8B"/>
    <w:rsid w:val="00130E15"/>
    <w:rsid w:val="00137FD0"/>
    <w:rsid w:val="00150846"/>
    <w:rsid w:val="001518B6"/>
    <w:rsid w:val="00153E92"/>
    <w:rsid w:val="00155487"/>
    <w:rsid w:val="00167E25"/>
    <w:rsid w:val="00173628"/>
    <w:rsid w:val="0017542E"/>
    <w:rsid w:val="00175D08"/>
    <w:rsid w:val="0018617E"/>
    <w:rsid w:val="001A1D1A"/>
    <w:rsid w:val="001A2D75"/>
    <w:rsid w:val="001A68C7"/>
    <w:rsid w:val="001B1674"/>
    <w:rsid w:val="001B280F"/>
    <w:rsid w:val="001B5E0B"/>
    <w:rsid w:val="001B7F7D"/>
    <w:rsid w:val="001C31DA"/>
    <w:rsid w:val="001D2E96"/>
    <w:rsid w:val="001D6472"/>
    <w:rsid w:val="001D6FA4"/>
    <w:rsid w:val="001E58E5"/>
    <w:rsid w:val="001E69BB"/>
    <w:rsid w:val="001F5BDD"/>
    <w:rsid w:val="001F7349"/>
    <w:rsid w:val="00210E06"/>
    <w:rsid w:val="002157F8"/>
    <w:rsid w:val="0022472D"/>
    <w:rsid w:val="00233618"/>
    <w:rsid w:val="002368F4"/>
    <w:rsid w:val="002370B2"/>
    <w:rsid w:val="00237538"/>
    <w:rsid w:val="00237B0C"/>
    <w:rsid w:val="002452EE"/>
    <w:rsid w:val="002475C1"/>
    <w:rsid w:val="00250742"/>
    <w:rsid w:val="00251FA3"/>
    <w:rsid w:val="00253143"/>
    <w:rsid w:val="002537DF"/>
    <w:rsid w:val="0026450C"/>
    <w:rsid w:val="00271C09"/>
    <w:rsid w:val="002758BA"/>
    <w:rsid w:val="002846DF"/>
    <w:rsid w:val="00284D07"/>
    <w:rsid w:val="00285342"/>
    <w:rsid w:val="00297D89"/>
    <w:rsid w:val="002A223D"/>
    <w:rsid w:val="002B13B1"/>
    <w:rsid w:val="002B1F1F"/>
    <w:rsid w:val="002C0C0A"/>
    <w:rsid w:val="002C2061"/>
    <w:rsid w:val="002C7694"/>
    <w:rsid w:val="002C7F40"/>
    <w:rsid w:val="002D65FA"/>
    <w:rsid w:val="002E690F"/>
    <w:rsid w:val="002F00A9"/>
    <w:rsid w:val="002F218A"/>
    <w:rsid w:val="003009B8"/>
    <w:rsid w:val="003010BB"/>
    <w:rsid w:val="00301D4D"/>
    <w:rsid w:val="00302757"/>
    <w:rsid w:val="003105C5"/>
    <w:rsid w:val="00313266"/>
    <w:rsid w:val="00315890"/>
    <w:rsid w:val="00320539"/>
    <w:rsid w:val="00320ACD"/>
    <w:rsid w:val="00322B1A"/>
    <w:rsid w:val="003255B6"/>
    <w:rsid w:val="003257D9"/>
    <w:rsid w:val="00325A54"/>
    <w:rsid w:val="00331058"/>
    <w:rsid w:val="0033781D"/>
    <w:rsid w:val="00340AF2"/>
    <w:rsid w:val="00342060"/>
    <w:rsid w:val="003472B0"/>
    <w:rsid w:val="00352CA6"/>
    <w:rsid w:val="00365A48"/>
    <w:rsid w:val="0036716A"/>
    <w:rsid w:val="00367939"/>
    <w:rsid w:val="00371D09"/>
    <w:rsid w:val="003726BA"/>
    <w:rsid w:val="00380BF6"/>
    <w:rsid w:val="00383C76"/>
    <w:rsid w:val="00386183"/>
    <w:rsid w:val="00387480"/>
    <w:rsid w:val="00393CFA"/>
    <w:rsid w:val="00394A04"/>
    <w:rsid w:val="00394D5A"/>
    <w:rsid w:val="003A4A62"/>
    <w:rsid w:val="003A6C52"/>
    <w:rsid w:val="003B06BC"/>
    <w:rsid w:val="003B2975"/>
    <w:rsid w:val="003B441F"/>
    <w:rsid w:val="003B661E"/>
    <w:rsid w:val="003C2BC8"/>
    <w:rsid w:val="003D208C"/>
    <w:rsid w:val="003D2C22"/>
    <w:rsid w:val="003D7BAF"/>
    <w:rsid w:val="003E22B9"/>
    <w:rsid w:val="003E772F"/>
    <w:rsid w:val="003F6D26"/>
    <w:rsid w:val="00430752"/>
    <w:rsid w:val="00434DC4"/>
    <w:rsid w:val="0043544A"/>
    <w:rsid w:val="00436819"/>
    <w:rsid w:val="00436C77"/>
    <w:rsid w:val="004470F0"/>
    <w:rsid w:val="00450728"/>
    <w:rsid w:val="004603DE"/>
    <w:rsid w:val="004648B0"/>
    <w:rsid w:val="00471A11"/>
    <w:rsid w:val="0047577F"/>
    <w:rsid w:val="00480D44"/>
    <w:rsid w:val="00485AE4"/>
    <w:rsid w:val="00487A41"/>
    <w:rsid w:val="004925C8"/>
    <w:rsid w:val="004B452C"/>
    <w:rsid w:val="004C388A"/>
    <w:rsid w:val="004C75B5"/>
    <w:rsid w:val="004C7AC4"/>
    <w:rsid w:val="004C7F0A"/>
    <w:rsid w:val="004D152F"/>
    <w:rsid w:val="004E0DF8"/>
    <w:rsid w:val="004E231C"/>
    <w:rsid w:val="004E4FBD"/>
    <w:rsid w:val="004F2078"/>
    <w:rsid w:val="005013B3"/>
    <w:rsid w:val="00504463"/>
    <w:rsid w:val="0050679A"/>
    <w:rsid w:val="00507A64"/>
    <w:rsid w:val="00524803"/>
    <w:rsid w:val="00525334"/>
    <w:rsid w:val="00526903"/>
    <w:rsid w:val="00533211"/>
    <w:rsid w:val="005374C8"/>
    <w:rsid w:val="005459A2"/>
    <w:rsid w:val="00566D86"/>
    <w:rsid w:val="00567937"/>
    <w:rsid w:val="00574F04"/>
    <w:rsid w:val="005754C3"/>
    <w:rsid w:val="005765E4"/>
    <w:rsid w:val="00576E75"/>
    <w:rsid w:val="00580C98"/>
    <w:rsid w:val="00583ECD"/>
    <w:rsid w:val="00584B16"/>
    <w:rsid w:val="00585482"/>
    <w:rsid w:val="005937D1"/>
    <w:rsid w:val="005A18E2"/>
    <w:rsid w:val="005B1FEC"/>
    <w:rsid w:val="005B79E1"/>
    <w:rsid w:val="005B7E92"/>
    <w:rsid w:val="005C3628"/>
    <w:rsid w:val="005C3E0F"/>
    <w:rsid w:val="005D038D"/>
    <w:rsid w:val="005D428B"/>
    <w:rsid w:val="005D650E"/>
    <w:rsid w:val="005E1E39"/>
    <w:rsid w:val="005E49FA"/>
    <w:rsid w:val="005E560B"/>
    <w:rsid w:val="00600339"/>
    <w:rsid w:val="006131D0"/>
    <w:rsid w:val="00626379"/>
    <w:rsid w:val="006355A5"/>
    <w:rsid w:val="00643901"/>
    <w:rsid w:val="006507BD"/>
    <w:rsid w:val="006508FF"/>
    <w:rsid w:val="00650BA7"/>
    <w:rsid w:val="00656F3C"/>
    <w:rsid w:val="0066342A"/>
    <w:rsid w:val="00665AF3"/>
    <w:rsid w:val="00680136"/>
    <w:rsid w:val="006817C2"/>
    <w:rsid w:val="00682564"/>
    <w:rsid w:val="00682741"/>
    <w:rsid w:val="00684322"/>
    <w:rsid w:val="00695193"/>
    <w:rsid w:val="006A085E"/>
    <w:rsid w:val="006A163D"/>
    <w:rsid w:val="006A5B55"/>
    <w:rsid w:val="006B08AA"/>
    <w:rsid w:val="006B0EE1"/>
    <w:rsid w:val="006B3A37"/>
    <w:rsid w:val="006D03B3"/>
    <w:rsid w:val="006D4266"/>
    <w:rsid w:val="006E063E"/>
    <w:rsid w:val="006E12B9"/>
    <w:rsid w:val="006E2F29"/>
    <w:rsid w:val="006E5657"/>
    <w:rsid w:val="006F22BF"/>
    <w:rsid w:val="006F3464"/>
    <w:rsid w:val="006F410B"/>
    <w:rsid w:val="006F5024"/>
    <w:rsid w:val="006F67FA"/>
    <w:rsid w:val="006F6AC7"/>
    <w:rsid w:val="00700486"/>
    <w:rsid w:val="00710EE8"/>
    <w:rsid w:val="007139A5"/>
    <w:rsid w:val="007214A6"/>
    <w:rsid w:val="0072152D"/>
    <w:rsid w:val="0072407C"/>
    <w:rsid w:val="00726DDB"/>
    <w:rsid w:val="00727B2F"/>
    <w:rsid w:val="007347B1"/>
    <w:rsid w:val="007434A4"/>
    <w:rsid w:val="00743ED5"/>
    <w:rsid w:val="007501B3"/>
    <w:rsid w:val="00750921"/>
    <w:rsid w:val="00751605"/>
    <w:rsid w:val="00754F4D"/>
    <w:rsid w:val="007604AB"/>
    <w:rsid w:val="00762BEC"/>
    <w:rsid w:val="00763508"/>
    <w:rsid w:val="007778D4"/>
    <w:rsid w:val="0077794C"/>
    <w:rsid w:val="00781FE8"/>
    <w:rsid w:val="007905B2"/>
    <w:rsid w:val="007909E0"/>
    <w:rsid w:val="007937DB"/>
    <w:rsid w:val="007940A9"/>
    <w:rsid w:val="007A4701"/>
    <w:rsid w:val="007A5D5B"/>
    <w:rsid w:val="007A7538"/>
    <w:rsid w:val="007B71F2"/>
    <w:rsid w:val="007B7E91"/>
    <w:rsid w:val="007D0AEE"/>
    <w:rsid w:val="007E3730"/>
    <w:rsid w:val="007E3CA1"/>
    <w:rsid w:val="007E46EA"/>
    <w:rsid w:val="007F1564"/>
    <w:rsid w:val="007F438E"/>
    <w:rsid w:val="007F68EA"/>
    <w:rsid w:val="007F72DC"/>
    <w:rsid w:val="007F73C6"/>
    <w:rsid w:val="007F7998"/>
    <w:rsid w:val="00801775"/>
    <w:rsid w:val="008027C0"/>
    <w:rsid w:val="008079B3"/>
    <w:rsid w:val="00812EE5"/>
    <w:rsid w:val="00814F7A"/>
    <w:rsid w:val="00826E86"/>
    <w:rsid w:val="00840B02"/>
    <w:rsid w:val="00840E2A"/>
    <w:rsid w:val="008459AD"/>
    <w:rsid w:val="008532EF"/>
    <w:rsid w:val="008625CA"/>
    <w:rsid w:val="008627B5"/>
    <w:rsid w:val="00865E01"/>
    <w:rsid w:val="00886FE4"/>
    <w:rsid w:val="008927F2"/>
    <w:rsid w:val="008A15F2"/>
    <w:rsid w:val="008A5AB5"/>
    <w:rsid w:val="008C4A2F"/>
    <w:rsid w:val="008D430C"/>
    <w:rsid w:val="008D480E"/>
    <w:rsid w:val="008D5B26"/>
    <w:rsid w:val="008D6792"/>
    <w:rsid w:val="008E1455"/>
    <w:rsid w:val="008E3CCB"/>
    <w:rsid w:val="008E4E6B"/>
    <w:rsid w:val="008E65A5"/>
    <w:rsid w:val="008F588A"/>
    <w:rsid w:val="008F698F"/>
    <w:rsid w:val="00906231"/>
    <w:rsid w:val="00911D1C"/>
    <w:rsid w:val="009124B5"/>
    <w:rsid w:val="009140C1"/>
    <w:rsid w:val="00914514"/>
    <w:rsid w:val="009174CB"/>
    <w:rsid w:val="009242ED"/>
    <w:rsid w:val="00934E37"/>
    <w:rsid w:val="009357FD"/>
    <w:rsid w:val="00941E18"/>
    <w:rsid w:val="00943FC6"/>
    <w:rsid w:val="00944E3A"/>
    <w:rsid w:val="0094734B"/>
    <w:rsid w:val="00950E3E"/>
    <w:rsid w:val="009567FC"/>
    <w:rsid w:val="009654E6"/>
    <w:rsid w:val="00965C5F"/>
    <w:rsid w:val="009728A2"/>
    <w:rsid w:val="00980067"/>
    <w:rsid w:val="0098081E"/>
    <w:rsid w:val="00981438"/>
    <w:rsid w:val="009939A9"/>
    <w:rsid w:val="009943C1"/>
    <w:rsid w:val="009A1E0B"/>
    <w:rsid w:val="009A2411"/>
    <w:rsid w:val="009A6EC7"/>
    <w:rsid w:val="009B09D1"/>
    <w:rsid w:val="009B1712"/>
    <w:rsid w:val="009B172B"/>
    <w:rsid w:val="009B24B3"/>
    <w:rsid w:val="009B7C52"/>
    <w:rsid w:val="009C25D8"/>
    <w:rsid w:val="009D144F"/>
    <w:rsid w:val="009D3B4E"/>
    <w:rsid w:val="009D731F"/>
    <w:rsid w:val="009E339B"/>
    <w:rsid w:val="009F65BE"/>
    <w:rsid w:val="00A0374D"/>
    <w:rsid w:val="00A05321"/>
    <w:rsid w:val="00A15C1C"/>
    <w:rsid w:val="00A25141"/>
    <w:rsid w:val="00A307F5"/>
    <w:rsid w:val="00A317D4"/>
    <w:rsid w:val="00A32B76"/>
    <w:rsid w:val="00A40497"/>
    <w:rsid w:val="00A54C6F"/>
    <w:rsid w:val="00A54CBA"/>
    <w:rsid w:val="00A64626"/>
    <w:rsid w:val="00A66738"/>
    <w:rsid w:val="00A74EC2"/>
    <w:rsid w:val="00A85AD7"/>
    <w:rsid w:val="00A9788A"/>
    <w:rsid w:val="00AA696F"/>
    <w:rsid w:val="00AB189F"/>
    <w:rsid w:val="00AB1AE4"/>
    <w:rsid w:val="00AC39F1"/>
    <w:rsid w:val="00AC5A72"/>
    <w:rsid w:val="00AD2C65"/>
    <w:rsid w:val="00AD7DE5"/>
    <w:rsid w:val="00AF0E98"/>
    <w:rsid w:val="00AF216B"/>
    <w:rsid w:val="00B02E85"/>
    <w:rsid w:val="00B02F38"/>
    <w:rsid w:val="00B07205"/>
    <w:rsid w:val="00B14F7B"/>
    <w:rsid w:val="00B17814"/>
    <w:rsid w:val="00B20D8F"/>
    <w:rsid w:val="00B251DC"/>
    <w:rsid w:val="00B25CCE"/>
    <w:rsid w:val="00B35972"/>
    <w:rsid w:val="00B359C7"/>
    <w:rsid w:val="00B44533"/>
    <w:rsid w:val="00B5497B"/>
    <w:rsid w:val="00B55250"/>
    <w:rsid w:val="00B65756"/>
    <w:rsid w:val="00B72FB4"/>
    <w:rsid w:val="00B773B1"/>
    <w:rsid w:val="00B93D05"/>
    <w:rsid w:val="00BA1B4F"/>
    <w:rsid w:val="00BB0CCD"/>
    <w:rsid w:val="00BB53F3"/>
    <w:rsid w:val="00BB7122"/>
    <w:rsid w:val="00BC0DD2"/>
    <w:rsid w:val="00BC7C29"/>
    <w:rsid w:val="00BD0595"/>
    <w:rsid w:val="00BD0B04"/>
    <w:rsid w:val="00BD3152"/>
    <w:rsid w:val="00BD4201"/>
    <w:rsid w:val="00BD7A1E"/>
    <w:rsid w:val="00BE07F2"/>
    <w:rsid w:val="00BE2BC1"/>
    <w:rsid w:val="00BE3292"/>
    <w:rsid w:val="00BE437A"/>
    <w:rsid w:val="00BE54F9"/>
    <w:rsid w:val="00BE7C85"/>
    <w:rsid w:val="00BF0AA1"/>
    <w:rsid w:val="00BF2703"/>
    <w:rsid w:val="00BF49E6"/>
    <w:rsid w:val="00BF5C67"/>
    <w:rsid w:val="00C02350"/>
    <w:rsid w:val="00C03C48"/>
    <w:rsid w:val="00C06787"/>
    <w:rsid w:val="00C23496"/>
    <w:rsid w:val="00C435F2"/>
    <w:rsid w:val="00C5741C"/>
    <w:rsid w:val="00C746EC"/>
    <w:rsid w:val="00C85419"/>
    <w:rsid w:val="00C91F0B"/>
    <w:rsid w:val="00C9655D"/>
    <w:rsid w:val="00CB0533"/>
    <w:rsid w:val="00CB43C3"/>
    <w:rsid w:val="00CB4461"/>
    <w:rsid w:val="00CB6B96"/>
    <w:rsid w:val="00CC0080"/>
    <w:rsid w:val="00CC6A79"/>
    <w:rsid w:val="00CD07E1"/>
    <w:rsid w:val="00CE2CF1"/>
    <w:rsid w:val="00CE68F2"/>
    <w:rsid w:val="00CE7113"/>
    <w:rsid w:val="00CE77BC"/>
    <w:rsid w:val="00CE7A28"/>
    <w:rsid w:val="00CF2F68"/>
    <w:rsid w:val="00CF42FC"/>
    <w:rsid w:val="00CF5969"/>
    <w:rsid w:val="00D01E7F"/>
    <w:rsid w:val="00D05BD8"/>
    <w:rsid w:val="00D13EE8"/>
    <w:rsid w:val="00D148F2"/>
    <w:rsid w:val="00D212B5"/>
    <w:rsid w:val="00D245E8"/>
    <w:rsid w:val="00D30D23"/>
    <w:rsid w:val="00D326D3"/>
    <w:rsid w:val="00D33C23"/>
    <w:rsid w:val="00D37332"/>
    <w:rsid w:val="00D41152"/>
    <w:rsid w:val="00D427C0"/>
    <w:rsid w:val="00D50CC7"/>
    <w:rsid w:val="00D514D7"/>
    <w:rsid w:val="00D56334"/>
    <w:rsid w:val="00D5798D"/>
    <w:rsid w:val="00D61540"/>
    <w:rsid w:val="00D7186E"/>
    <w:rsid w:val="00D71F8A"/>
    <w:rsid w:val="00D73D8A"/>
    <w:rsid w:val="00D77C31"/>
    <w:rsid w:val="00D813A0"/>
    <w:rsid w:val="00D829B4"/>
    <w:rsid w:val="00D95070"/>
    <w:rsid w:val="00D96882"/>
    <w:rsid w:val="00DA25BA"/>
    <w:rsid w:val="00DB12AE"/>
    <w:rsid w:val="00DB3751"/>
    <w:rsid w:val="00DB50E8"/>
    <w:rsid w:val="00DB52B6"/>
    <w:rsid w:val="00DB5AF1"/>
    <w:rsid w:val="00DC22FD"/>
    <w:rsid w:val="00DD4E3F"/>
    <w:rsid w:val="00DE4FE0"/>
    <w:rsid w:val="00DF4BB1"/>
    <w:rsid w:val="00E07E08"/>
    <w:rsid w:val="00E159D8"/>
    <w:rsid w:val="00E24245"/>
    <w:rsid w:val="00E34F88"/>
    <w:rsid w:val="00E379F4"/>
    <w:rsid w:val="00E46350"/>
    <w:rsid w:val="00E47AD9"/>
    <w:rsid w:val="00E52A1F"/>
    <w:rsid w:val="00E53065"/>
    <w:rsid w:val="00E54CB0"/>
    <w:rsid w:val="00E64FCF"/>
    <w:rsid w:val="00E67A92"/>
    <w:rsid w:val="00E70AD0"/>
    <w:rsid w:val="00E70B13"/>
    <w:rsid w:val="00E7121C"/>
    <w:rsid w:val="00E7320A"/>
    <w:rsid w:val="00E81E3B"/>
    <w:rsid w:val="00E84F2C"/>
    <w:rsid w:val="00E90DC0"/>
    <w:rsid w:val="00E9176E"/>
    <w:rsid w:val="00E9252E"/>
    <w:rsid w:val="00E97F44"/>
    <w:rsid w:val="00EA0EB9"/>
    <w:rsid w:val="00EA30C2"/>
    <w:rsid w:val="00EA5A63"/>
    <w:rsid w:val="00EA5AC9"/>
    <w:rsid w:val="00EC6C40"/>
    <w:rsid w:val="00EC785E"/>
    <w:rsid w:val="00ED2E3E"/>
    <w:rsid w:val="00ED389A"/>
    <w:rsid w:val="00ED54A9"/>
    <w:rsid w:val="00ED6DD5"/>
    <w:rsid w:val="00EE0BE4"/>
    <w:rsid w:val="00EE3081"/>
    <w:rsid w:val="00EF5104"/>
    <w:rsid w:val="00F13903"/>
    <w:rsid w:val="00F14E88"/>
    <w:rsid w:val="00F2095C"/>
    <w:rsid w:val="00F22F6B"/>
    <w:rsid w:val="00F24A50"/>
    <w:rsid w:val="00F35968"/>
    <w:rsid w:val="00F54474"/>
    <w:rsid w:val="00F5577D"/>
    <w:rsid w:val="00F653DF"/>
    <w:rsid w:val="00F67ED8"/>
    <w:rsid w:val="00F7044D"/>
    <w:rsid w:val="00F70E28"/>
    <w:rsid w:val="00F7107D"/>
    <w:rsid w:val="00F731D9"/>
    <w:rsid w:val="00F76EDA"/>
    <w:rsid w:val="00F804C9"/>
    <w:rsid w:val="00F83E02"/>
    <w:rsid w:val="00F90A42"/>
    <w:rsid w:val="00F92AF4"/>
    <w:rsid w:val="00F978C7"/>
    <w:rsid w:val="00F97B1D"/>
    <w:rsid w:val="00FA0ACD"/>
    <w:rsid w:val="00FA1922"/>
    <w:rsid w:val="00FA41F1"/>
    <w:rsid w:val="00FA582C"/>
    <w:rsid w:val="00FA6120"/>
    <w:rsid w:val="00FB63AA"/>
    <w:rsid w:val="00FC2A48"/>
    <w:rsid w:val="00FC4CAA"/>
    <w:rsid w:val="00FE1C22"/>
    <w:rsid w:val="00FF4669"/>
    <w:rsid w:val="00FF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D20C6"/>
  <w15:docId w15:val="{28ECC340-C58F-D240-B5F9-7B34788B4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4C9"/>
    <w:pPr>
      <w:spacing w:before="20" w:after="20"/>
    </w:pPr>
    <w:rPr>
      <w:rFonts w:ascii="Garamond" w:eastAsia="Calibri" w:hAnsi="Garamond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ys">
    <w:name w:val="Days"/>
    <w:basedOn w:val="Normal"/>
    <w:qFormat/>
    <w:rsid w:val="00574F04"/>
    <w:pPr>
      <w:spacing w:after="0" w:line="240" w:lineRule="auto"/>
    </w:pPr>
    <w:rPr>
      <w:b/>
    </w:rPr>
  </w:style>
  <w:style w:type="character" w:styleId="Hyperlink">
    <w:name w:val="Hyperlink"/>
    <w:basedOn w:val="DefaultParagraphFont"/>
    <w:uiPriority w:val="99"/>
    <w:unhideWhenUsed/>
    <w:rsid w:val="009B7C5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C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720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027C0"/>
    <w:pPr>
      <w:ind w:left="720"/>
      <w:contextualSpacing/>
    </w:pPr>
  </w:style>
  <w:style w:type="paragraph" w:customStyle="1" w:styleId="Meals">
    <w:name w:val="Meals"/>
    <w:basedOn w:val="Normal"/>
    <w:qFormat/>
    <w:rsid w:val="00D61540"/>
    <w:pPr>
      <w:tabs>
        <w:tab w:val="left" w:pos="851"/>
      </w:tabs>
      <w:ind w:left="851" w:hanging="85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0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4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0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ttlavis/Library/Group%20Containers/UBF8T346G9.Office/User%20Content.localized/Templates.localized/Personal/sainsburys%20shopp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sainsburys shopping.dotx</Template>
  <TotalTime>13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Lavis</dc:creator>
  <cp:lastModifiedBy>Matt Lavis</cp:lastModifiedBy>
  <cp:revision>14</cp:revision>
  <cp:lastPrinted>2025-01-11T08:14:00Z</cp:lastPrinted>
  <dcterms:created xsi:type="dcterms:W3CDTF">2025-01-30T13:38:00Z</dcterms:created>
  <dcterms:modified xsi:type="dcterms:W3CDTF">2025-09-15T12:12:00Z</dcterms:modified>
</cp:coreProperties>
</file>